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ackground w:color="FFFFFF"/>
  <w:body>
    <w:p w:rsidR="00CE5C13" w:rsidP="00CE5C13" w:rsidRDefault="009D0F42" w14:paraId="73082BE7" w14:textId="77777777">
      <w:pPr>
        <w:pStyle w:val="Header"/>
        <w:rPr>
          <w:b/>
          <w:sz w:val="32"/>
          <w:szCs w:val="32"/>
        </w:rPr>
      </w:pPr>
      <w:r>
        <w:rPr>
          <w:noProof/>
          <w:lang w:eastAsia="en-US"/>
        </w:rPr>
        <w:drawing>
          <wp:anchor distT="0" distB="0" distL="114300" distR="114300" simplePos="0" relativeHeight="251659264" behindDoc="1" locked="0" layoutInCell="1" allowOverlap="1" wp14:anchorId="395B0997" wp14:editId="748BC370">
            <wp:simplePos x="0" y="0"/>
            <wp:positionH relativeFrom="column">
              <wp:posOffset>2333625</wp:posOffset>
            </wp:positionH>
            <wp:positionV relativeFrom="paragraph">
              <wp:posOffset>-198120</wp:posOffset>
            </wp:positionV>
            <wp:extent cx="1809750" cy="1249045"/>
            <wp:effectExtent l="0" t="0" r="0" b="0"/>
            <wp:wrapNone/>
            <wp:docPr id="2" name="Picture 2" descr="Untitle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-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24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5C13" w:rsidP="00CE5C13" w:rsidRDefault="00CE5C13" w14:paraId="1B893EEC" w14:textId="77777777">
      <w:pPr>
        <w:pStyle w:val="Header"/>
        <w:jc w:val="center"/>
        <w:rPr>
          <w:b/>
          <w:sz w:val="32"/>
          <w:szCs w:val="32"/>
        </w:rPr>
      </w:pPr>
    </w:p>
    <w:p w:rsidR="00E97965" w:rsidP="00117B84" w:rsidRDefault="00E97965" w14:paraId="7B3F9CE7" w14:textId="77777777">
      <w:pPr>
        <w:pStyle w:val="Header"/>
        <w:jc w:val="center"/>
        <w:rPr>
          <w:b/>
          <w:sz w:val="32"/>
          <w:szCs w:val="32"/>
        </w:rPr>
      </w:pPr>
    </w:p>
    <w:p w:rsidRPr="00206B9A" w:rsidR="00117B84" w:rsidP="2E872D2C" w:rsidRDefault="00CE5C13" w14:paraId="52733A76" w14:textId="77777777" w14:noSpellErr="1">
      <w:pPr>
        <w:pStyle w:val="Header"/>
        <w:jc w:val="center"/>
        <w:rPr>
          <w:rFonts w:ascii="Marion Regular" w:hAnsi="Marion Regular" w:eastAsia="Marion Regular" w:cs="Marion Regular"/>
          <w:sz w:val="44"/>
          <w:szCs w:val="44"/>
        </w:rPr>
      </w:pPr>
      <w:bookmarkStart w:name="_GoBack" w:id="0"/>
      <w:r w:rsidRPr="2E872D2C" w:rsidR="2E872D2C">
        <w:rPr>
          <w:rFonts w:ascii="Marion Regular" w:hAnsi="Marion Regular" w:eastAsia="Marion Regular" w:cs="Marion Regular"/>
          <w:sz w:val="44"/>
          <w:szCs w:val="44"/>
        </w:rPr>
        <w:t xml:space="preserve">THE </w:t>
      </w:r>
      <w:r w:rsidRPr="2E872D2C" w:rsidR="2E872D2C">
        <w:rPr>
          <w:rFonts w:ascii="Marion Regular" w:hAnsi="Marion Regular" w:eastAsia="Marion Regular" w:cs="Marion Regular"/>
          <w:sz w:val="44"/>
          <w:szCs w:val="44"/>
        </w:rPr>
        <w:t xml:space="preserve">LUNCH </w:t>
      </w:r>
      <w:r w:rsidRPr="2E872D2C" w:rsidR="2E872D2C">
        <w:rPr>
          <w:rFonts w:ascii="Marion Regular" w:hAnsi="Marion Regular" w:eastAsia="Marion Regular" w:cs="Marion Regular"/>
          <w:sz w:val="44"/>
          <w:szCs w:val="44"/>
        </w:rPr>
        <w:t>SPECIAL</w:t>
      </w:r>
    </w:p>
    <w:bookmarkEnd w:id="0"/>
    <w:p w:rsidRPr="009D0F42" w:rsidR="00FB6A9D" w:rsidP="2E872D2C" w:rsidRDefault="009D0F42" w14:paraId="2996941D" w14:noSpellErr="1" w14:textId="648B50F4">
      <w:pPr>
        <w:pStyle w:val="p0"/>
        <w:snapToGrid w:val="0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>
        <w:br/>
      </w:r>
      <w:r w:rsidRPr="2E872D2C" w:rsidR="2E872D2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Main </w:t>
      </w:r>
      <w:r w:rsidRPr="2E872D2C" w:rsidR="2E872D2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&amp;</w:t>
      </w:r>
      <w:r w:rsidRPr="2E872D2C" w:rsidR="2E872D2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Dessert </w:t>
      </w:r>
      <w:r w:rsidRPr="2E872D2C" w:rsidR="2E872D2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</w:t>
      </w:r>
      <w:r w:rsidRPr="2E872D2C" w:rsidR="2E872D2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23</w:t>
      </w:r>
    </w:p>
    <w:p w:rsidRPr="009D0F42" w:rsidR="009D0F42" w:rsidP="2E872D2C" w:rsidRDefault="00CE5C13" w14:paraId="10BCEECF" w14:textId="77777777" w14:noSpellErr="1">
      <w:pPr>
        <w:pStyle w:val="p0"/>
        <w:snapToGrid w:val="0"/>
        <w:spacing w:after="0" w:line="240" w:lineRule="auto"/>
        <w:jc w:val="center"/>
        <w:rPr>
          <w:rFonts w:ascii="Loopi" w:hAnsi="Loopi" w:eastAsia="Loopi" w:cs="Loopi"/>
          <w:sz w:val="24"/>
          <w:szCs w:val="24"/>
        </w:rPr>
      </w:pPr>
      <w:r w:rsidRPr="2E872D2C" w:rsidR="2E872D2C">
        <w:rPr>
          <w:rFonts w:ascii="Times New Roman" w:hAnsi="Times New Roman" w:eastAsia="Times New Roman" w:cs="Times New Roman"/>
          <w:sz w:val="24"/>
          <w:szCs w:val="24"/>
        </w:rPr>
        <w:t>(</w:t>
      </w:r>
      <w:r w:rsidRPr="2E872D2C" w:rsidR="2E872D2C">
        <w:rPr>
          <w:rFonts w:ascii="Times New Roman" w:hAnsi="Times New Roman" w:eastAsia="Times New Roman" w:cs="Times New Roman"/>
          <w:sz w:val="24"/>
          <w:szCs w:val="24"/>
        </w:rPr>
        <w:t>11.30am to 2pm not including side dishes</w:t>
      </w:r>
      <w:r w:rsidRPr="2E872D2C" w:rsidR="2E872D2C">
        <w:rPr>
          <w:rFonts w:ascii="Times New Roman" w:hAnsi="Times New Roman" w:eastAsia="Times New Roman" w:cs="Times New Roman"/>
          <w:sz w:val="24"/>
          <w:szCs w:val="24"/>
        </w:rPr>
        <w:t>)</w:t>
      </w:r>
      <w:r>
        <w:br/>
      </w:r>
    </w:p>
    <w:p w:rsidRPr="009D0F42" w:rsidR="00CA459F" w:rsidP="2E872D2C" w:rsidRDefault="009D0F42" w14:paraId="3B223F9C" w14:textId="535C9F3E">
      <w:pPr>
        <w:pStyle w:val="p0"/>
        <w:snapToGrid w:val="0"/>
        <w:spacing w:after="0" w:line="240" w:lineRule="auto"/>
        <w:jc w:val="center"/>
        <w:rPr>
          <w:rFonts w:ascii="Times New Roman" w:hAnsi="Times New Roman" w:eastAsia="Times New Roman" w:cs="Times New Roman"/>
          <w:sz w:val="52"/>
          <w:szCs w:val="52"/>
        </w:rPr>
      </w:pPr>
      <w:r w:rsidRPr="2E872D2C" w:rsidR="2E872D2C">
        <w:rPr>
          <w:rFonts w:ascii="Loopi" w:hAnsi="Loopi" w:eastAsia="Loopi" w:cs="Loopi"/>
          <w:sz w:val="52"/>
          <w:szCs w:val="52"/>
        </w:rPr>
        <w:t>m</w:t>
      </w:r>
      <w:r w:rsidRPr="2E872D2C" w:rsidR="2E872D2C">
        <w:rPr>
          <w:rFonts w:ascii="Loopi" w:hAnsi="Loopi" w:eastAsia="Loopi" w:cs="Loopi"/>
          <w:sz w:val="52"/>
          <w:szCs w:val="52"/>
        </w:rPr>
        <w:t>ains</w:t>
      </w:r>
      <w:r>
        <w:br/>
      </w:r>
      <w:proofErr w:type="spellStart"/>
      <w:r w:rsidRPr="2E872D2C" w:rsidR="2E872D2C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Bbq</w:t>
      </w:r>
      <w:proofErr w:type="spellEnd"/>
      <w:r w:rsidRPr="2E872D2C" w:rsidR="2E872D2C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  <w:r w:rsidRPr="2E872D2C" w:rsidR="2E872D2C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Pulled Pork Burger</w:t>
      </w:r>
      <w:r w:rsidRPr="2E872D2C" w:rsidR="2E872D2C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  <w:r w:rsidRPr="2E872D2C" w:rsidR="2E872D2C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  <w:r w:rsidRPr="2E872D2C" w:rsidR="2E872D2C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13.5</w:t>
      </w:r>
    </w:p>
    <w:p w:rsidRPr="00CE5C13" w:rsidR="00970E92" w:rsidP="2E872D2C" w:rsidRDefault="002925E5" w14:paraId="65DFBFB8" w14:textId="10B7C16A">
      <w:pPr>
        <w:pStyle w:val="p0"/>
        <w:snapToGrid w:val="0"/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2E872D2C" w:rsidR="2E872D2C">
        <w:rPr>
          <w:rFonts w:ascii="Times New Roman" w:hAnsi="Times New Roman" w:eastAsia="Times New Roman" w:cs="Times New Roman"/>
          <w:sz w:val="32"/>
          <w:szCs w:val="32"/>
        </w:rPr>
        <w:t xml:space="preserve">Tangy Slaw, </w:t>
      </w:r>
      <w:r w:rsidRPr="2E872D2C" w:rsidR="2E872D2C">
        <w:rPr>
          <w:rFonts w:ascii="Times New Roman" w:hAnsi="Times New Roman" w:eastAsia="Times New Roman" w:cs="Times New Roman"/>
          <w:sz w:val="32"/>
          <w:szCs w:val="32"/>
        </w:rPr>
        <w:t xml:space="preserve"> Brioche </w:t>
      </w:r>
      <w:r w:rsidRPr="2E872D2C" w:rsidR="2E872D2C">
        <w:rPr>
          <w:rFonts w:ascii="Times New Roman" w:hAnsi="Times New Roman" w:eastAsia="Times New Roman" w:cs="Times New Roman"/>
          <w:sz w:val="32"/>
          <w:szCs w:val="32"/>
        </w:rPr>
        <w:t>Bun</w:t>
      </w:r>
      <w:r w:rsidRPr="2E872D2C" w:rsidR="2E872D2C">
        <w:rPr>
          <w:rFonts w:ascii="Times New Roman" w:hAnsi="Times New Roman" w:eastAsia="Times New Roman" w:cs="Times New Roman"/>
          <w:sz w:val="32"/>
          <w:szCs w:val="32"/>
        </w:rPr>
        <w:t>, Chipotle</w:t>
      </w:r>
      <w:r w:rsidRPr="2E872D2C" w:rsidR="2E872D2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proofErr w:type="spellStart"/>
      <w:r w:rsidRPr="2E872D2C" w:rsidR="2E872D2C">
        <w:rPr>
          <w:rFonts w:ascii="Times New Roman" w:hAnsi="Times New Roman" w:eastAsia="Times New Roman" w:cs="Times New Roman"/>
          <w:sz w:val="32"/>
          <w:szCs w:val="32"/>
        </w:rPr>
        <w:t>Bbq</w:t>
      </w:r>
      <w:proofErr w:type="spellEnd"/>
      <w:r w:rsidRPr="2E872D2C" w:rsidR="2E872D2C">
        <w:rPr>
          <w:rFonts w:ascii="Times New Roman" w:hAnsi="Times New Roman" w:eastAsia="Times New Roman" w:cs="Times New Roman"/>
          <w:sz w:val="32"/>
          <w:szCs w:val="32"/>
        </w:rPr>
        <w:t xml:space="preserve"> Sauce.</w:t>
      </w:r>
    </w:p>
    <w:p w:rsidRPr="00CE5C13" w:rsidR="00970E92" w:rsidP="2E872D2C" w:rsidRDefault="002925E5" w14:paraId="2BEF174B" w14:textId="020F214D">
      <w:pPr>
        <w:pStyle w:val="p0"/>
        <w:snapToGrid w:val="0"/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2E872D2C" w:rsidR="2E872D2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</w:p>
    <w:p w:rsidR="2E872D2C" w:rsidP="2E872D2C" w:rsidRDefault="2E872D2C" w14:noSpellErr="1" w14:paraId="27A89FAD" w14:textId="142DA209">
      <w:pPr>
        <w:pStyle w:val="p0"/>
        <w:spacing w:after="0" w:line="240" w:lineRule="auto"/>
        <w:jc w:val="center"/>
        <w:rPr>
          <w:rFonts w:ascii="Times New Roman" w:hAnsi="Times New Roman" w:eastAsia="Times New Roman" w:cs="Times New Roman"/>
          <w:sz w:val="52"/>
          <w:szCs w:val="52"/>
        </w:rPr>
      </w:pPr>
      <w:r w:rsidRPr="2E872D2C" w:rsidR="2E872D2C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Lamb</w:t>
      </w:r>
      <w:r w:rsidRPr="2E872D2C" w:rsidR="2E872D2C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Burger</w:t>
      </w:r>
      <w:r w:rsidRPr="2E872D2C" w:rsidR="2E872D2C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  <w:r w:rsidRPr="2E872D2C" w:rsidR="2E872D2C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  <w:r w:rsidRPr="2E872D2C" w:rsidR="2E872D2C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13.5</w:t>
      </w:r>
    </w:p>
    <w:p w:rsidR="2E872D2C" w:rsidP="2E872D2C" w:rsidRDefault="2E872D2C" w14:noSpellErr="1" w14:paraId="3E6E6114" w14:textId="04FA683C">
      <w:pPr>
        <w:pStyle w:val="p0"/>
        <w:bidi w:val="0"/>
        <w:spacing w:before="0" w:beforeAutospacing="off" w:after="0" w:afterAutospacing="off" w:line="240" w:lineRule="auto"/>
        <w:ind w:left="0" w:right="0"/>
        <w:jc w:val="center"/>
      </w:pPr>
      <w:r w:rsidRPr="2E872D2C" w:rsidR="2E872D2C">
        <w:rPr>
          <w:rFonts w:ascii="Times New Roman" w:hAnsi="Times New Roman" w:eastAsia="Times New Roman" w:cs="Times New Roman"/>
          <w:sz w:val="32"/>
          <w:szCs w:val="32"/>
        </w:rPr>
        <w:t xml:space="preserve">Spiced homemade lamb </w:t>
      </w:r>
      <w:r w:rsidRPr="2E872D2C" w:rsidR="2E872D2C">
        <w:rPr>
          <w:rFonts w:ascii="Times New Roman" w:hAnsi="Times New Roman" w:eastAsia="Times New Roman" w:cs="Times New Roman"/>
          <w:sz w:val="32"/>
          <w:szCs w:val="32"/>
        </w:rPr>
        <w:t>mince patty</w:t>
      </w:r>
      <w:r w:rsidRPr="2E872D2C" w:rsidR="2E872D2C">
        <w:rPr>
          <w:rFonts w:ascii="Times New Roman" w:hAnsi="Times New Roman" w:eastAsia="Times New Roman" w:cs="Times New Roman"/>
          <w:sz w:val="32"/>
          <w:szCs w:val="32"/>
        </w:rPr>
        <w:t>, Garlic Yoghurt Sauce, with Cheese</w:t>
      </w:r>
    </w:p>
    <w:p w:rsidR="2E872D2C" w:rsidP="2E872D2C" w:rsidRDefault="2E872D2C" w14:noSpellErr="1" w14:paraId="4924E821" w14:textId="3636BF32">
      <w:pPr>
        <w:pStyle w:val="p0"/>
        <w:bidi w:val="0"/>
        <w:spacing w:before="0" w:beforeAutospacing="off" w:after="0" w:afterAutospacing="off" w:line="240" w:lineRule="auto"/>
        <w:ind w:left="0" w:right="0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Pr="00CE5C13" w:rsidR="002925E5" w:rsidP="2E872D2C" w:rsidRDefault="002925E5" w14:paraId="30451ACE" w14:noSpellErr="1" w14:textId="26DE176D">
      <w:pPr>
        <w:pStyle w:val="p0"/>
        <w:snapToGrid w:val="0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2E872D2C" w:rsidR="2E872D2C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Pull </w:t>
      </w:r>
      <w:r w:rsidRPr="2E872D2C" w:rsidR="2E872D2C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Duck </w:t>
      </w:r>
      <w:r w:rsidRPr="2E872D2C" w:rsidR="2E872D2C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Roll</w:t>
      </w:r>
      <w:r w:rsidRPr="2E872D2C" w:rsidR="2E872D2C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  <w:r w:rsidRPr="2E872D2C" w:rsidR="2E872D2C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  <w:r w:rsidRPr="2E872D2C" w:rsidR="2E872D2C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1</w:t>
      </w:r>
      <w:r w:rsidRPr="2E872D2C" w:rsidR="2E872D2C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4</w:t>
      </w:r>
      <w:r w:rsidRPr="2E872D2C" w:rsidR="2E872D2C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.5</w:t>
      </w:r>
    </w:p>
    <w:p w:rsidR="2E872D2C" w:rsidP="2E872D2C" w:rsidRDefault="2E872D2C" w14:paraId="49B1F41A" w14:textId="03800EE9">
      <w:pPr>
        <w:pStyle w:val="p0"/>
        <w:bidi w:val="0"/>
        <w:spacing w:before="0" w:beforeAutospacing="off" w:after="0" w:afterAutospacing="off" w:line="240" w:lineRule="auto"/>
        <w:ind w:left="0" w:right="0"/>
        <w:jc w:val="center"/>
      </w:pPr>
      <w:r w:rsidRPr="2E872D2C" w:rsidR="2E872D2C">
        <w:rPr>
          <w:rFonts w:ascii="Times New Roman" w:hAnsi="Times New Roman" w:eastAsia="Times New Roman" w:cs="Times New Roman"/>
          <w:sz w:val="32"/>
          <w:szCs w:val="32"/>
        </w:rPr>
        <w:t xml:space="preserve">Mango and </w:t>
      </w:r>
      <w:r w:rsidRPr="2E872D2C" w:rsidR="2E872D2C">
        <w:rPr>
          <w:rFonts w:ascii="Times New Roman" w:hAnsi="Times New Roman" w:eastAsia="Times New Roman" w:cs="Times New Roman"/>
          <w:sz w:val="32"/>
          <w:szCs w:val="32"/>
        </w:rPr>
        <w:t xml:space="preserve">Paw </w:t>
      </w:r>
      <w:proofErr w:type="spellStart"/>
      <w:r w:rsidRPr="2E872D2C" w:rsidR="2E872D2C">
        <w:rPr>
          <w:rFonts w:ascii="Times New Roman" w:hAnsi="Times New Roman" w:eastAsia="Times New Roman" w:cs="Times New Roman"/>
          <w:sz w:val="32"/>
          <w:szCs w:val="32"/>
        </w:rPr>
        <w:t>Paw</w:t>
      </w:r>
      <w:proofErr w:type="spellEnd"/>
      <w:r w:rsidRPr="2E872D2C" w:rsidR="2E872D2C">
        <w:rPr>
          <w:rFonts w:ascii="Times New Roman" w:hAnsi="Times New Roman" w:eastAsia="Times New Roman" w:cs="Times New Roman"/>
          <w:sz w:val="32"/>
          <w:szCs w:val="32"/>
        </w:rPr>
        <w:t xml:space="preserve"> Chutney, Lettuce, Cheese </w:t>
      </w:r>
    </w:p>
    <w:p w:rsidRPr="00CE5C13" w:rsidR="00CE5C13" w:rsidP="00CE5C13" w:rsidRDefault="00CE5C13" w14:paraId="47254805" w14:textId="77777777">
      <w:pPr>
        <w:pStyle w:val="p0"/>
        <w:snapToGrid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Pr="00CE5C13" w:rsidR="00034A6D" w:rsidP="2E872D2C" w:rsidRDefault="003405B6" w14:paraId="7C48CA0B" w14:textId="77777777" w14:noSpellErr="1">
      <w:pPr>
        <w:pStyle w:val="p0"/>
        <w:snapToGrid w:val="0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2E872D2C" w:rsidR="2E872D2C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Seafood Basket </w:t>
      </w:r>
      <w:r w:rsidRPr="2E872D2C" w:rsidR="2E872D2C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| 16.5</w:t>
      </w:r>
    </w:p>
    <w:p w:rsidRPr="00CE5C13" w:rsidR="003405B6" w:rsidP="2E872D2C" w:rsidRDefault="007D54CC" w14:paraId="0F7C0D39" w14:textId="77777777" w14:noSpellErr="1">
      <w:pPr>
        <w:pStyle w:val="p0"/>
        <w:snapToGrid w:val="0"/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2E872D2C" w:rsidR="2E872D2C">
        <w:rPr>
          <w:rFonts w:ascii="Times New Roman" w:hAnsi="Times New Roman" w:eastAsia="Times New Roman" w:cs="Times New Roman"/>
          <w:sz w:val="32"/>
          <w:szCs w:val="32"/>
        </w:rPr>
        <w:t>Battered Fish F</w:t>
      </w:r>
      <w:r w:rsidRPr="2E872D2C" w:rsidR="2E872D2C">
        <w:rPr>
          <w:rFonts w:ascii="Times New Roman" w:hAnsi="Times New Roman" w:eastAsia="Times New Roman" w:cs="Times New Roman"/>
          <w:sz w:val="32"/>
          <w:szCs w:val="32"/>
        </w:rPr>
        <w:t>illet, Cr</w:t>
      </w:r>
      <w:r w:rsidRPr="2E872D2C" w:rsidR="2E872D2C">
        <w:rPr>
          <w:rFonts w:ascii="Times New Roman" w:hAnsi="Times New Roman" w:eastAsia="Times New Roman" w:cs="Times New Roman"/>
          <w:sz w:val="32"/>
          <w:szCs w:val="32"/>
        </w:rPr>
        <w:t>umbed Prawn, S</w:t>
      </w:r>
      <w:r w:rsidRPr="2E872D2C" w:rsidR="2E872D2C">
        <w:rPr>
          <w:rFonts w:ascii="Times New Roman" w:hAnsi="Times New Roman" w:eastAsia="Times New Roman" w:cs="Times New Roman"/>
          <w:sz w:val="32"/>
          <w:szCs w:val="32"/>
        </w:rPr>
        <w:t>quid w Chips</w:t>
      </w:r>
    </w:p>
    <w:p w:rsidR="00CE5C13" w:rsidP="00CE5C13" w:rsidRDefault="00CE5C13" w14:paraId="2513F5B0" w14:textId="77777777">
      <w:pPr>
        <w:pStyle w:val="p0"/>
        <w:snapToGrid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Pr="00CE5C13" w:rsidR="00FB6A9D" w:rsidP="2E872D2C" w:rsidRDefault="00FB6A9D" w14:paraId="09C51A56" w14:textId="77777777">
      <w:pPr>
        <w:pStyle w:val="p0"/>
        <w:snapToGrid w:val="0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proofErr w:type="spellStart"/>
      <w:r w:rsidRPr="2E872D2C" w:rsidR="2E872D2C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Gow</w:t>
      </w:r>
      <w:proofErr w:type="spellEnd"/>
      <w:r w:rsidRPr="2E872D2C" w:rsidR="2E872D2C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Gee</w:t>
      </w:r>
      <w:r w:rsidRPr="2E872D2C" w:rsidR="2E872D2C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| 12.50</w:t>
      </w:r>
    </w:p>
    <w:p w:rsidRPr="00CE5C13" w:rsidR="00CD0F72" w:rsidP="2E872D2C" w:rsidRDefault="00FB6A9D" w14:paraId="69900DF6" w14:textId="77777777" w14:noSpellErr="1">
      <w:pPr>
        <w:pStyle w:val="p0"/>
        <w:snapToGrid w:val="0"/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2E872D2C" w:rsidR="2E872D2C">
        <w:rPr>
          <w:rFonts w:ascii="Times New Roman" w:hAnsi="Times New Roman" w:eastAsia="Times New Roman" w:cs="Times New Roman"/>
          <w:sz w:val="32"/>
          <w:szCs w:val="32"/>
        </w:rPr>
        <w:t>P</w:t>
      </w:r>
      <w:r w:rsidRPr="2E872D2C" w:rsidR="2E872D2C">
        <w:rPr>
          <w:rFonts w:ascii="Times New Roman" w:hAnsi="Times New Roman" w:eastAsia="Times New Roman" w:cs="Times New Roman"/>
          <w:sz w:val="32"/>
          <w:szCs w:val="32"/>
        </w:rPr>
        <w:t>an Fried Dumpling, Turkey Mince and</w:t>
      </w:r>
      <w:r w:rsidRPr="2E872D2C" w:rsidR="2E872D2C">
        <w:rPr>
          <w:rFonts w:ascii="Times New Roman" w:hAnsi="Times New Roman" w:eastAsia="Times New Roman" w:cs="Times New Roman"/>
          <w:sz w:val="32"/>
          <w:szCs w:val="32"/>
        </w:rPr>
        <w:t xml:space="preserve"> Spinach w Salad</w:t>
      </w:r>
    </w:p>
    <w:p w:rsidRPr="00CE5C13" w:rsidR="002925E5" w:rsidP="00CE5C13" w:rsidRDefault="002925E5" w14:paraId="56748376" w14:textId="77777777">
      <w:pPr>
        <w:pStyle w:val="p0"/>
        <w:snapToGrid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Pr="00CE5C13" w:rsidR="00FB6A9D" w:rsidP="2E872D2C" w:rsidRDefault="00FB6A9D" w14:paraId="4EE431B0" w14:noSpellErr="1" w14:textId="686E9F96">
      <w:pPr>
        <w:pStyle w:val="p0"/>
        <w:snapToGrid w:val="0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2E872D2C" w:rsidR="2E872D2C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C</w:t>
      </w:r>
      <w:r w:rsidRPr="2E872D2C" w:rsidR="2E872D2C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lub House Sandwich</w:t>
      </w:r>
      <w:r w:rsidRPr="2E872D2C" w:rsidR="2E872D2C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  <w:r w:rsidRPr="2E872D2C" w:rsidR="2E872D2C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1</w:t>
      </w:r>
      <w:r w:rsidRPr="2E872D2C" w:rsidR="2E872D2C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6</w:t>
      </w:r>
      <w:r w:rsidRPr="2E872D2C" w:rsidR="2E872D2C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.5</w:t>
      </w:r>
    </w:p>
    <w:p w:rsidRPr="00CE5C13" w:rsidR="00FB6A9D" w:rsidP="2E872D2C" w:rsidRDefault="00704C51" w14:noSpellErr="1" w14:paraId="63687EED" w14:textId="2BDB2266">
      <w:pPr>
        <w:pStyle w:val="p0"/>
        <w:snapToGrid w:val="0"/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2E872D2C" w:rsidR="2E872D2C">
        <w:rPr>
          <w:rFonts w:ascii="Times New Roman" w:hAnsi="Times New Roman" w:eastAsia="Times New Roman" w:cs="Times New Roman"/>
          <w:sz w:val="32"/>
          <w:szCs w:val="32"/>
        </w:rPr>
        <w:t xml:space="preserve">Marinated </w:t>
      </w:r>
      <w:r w:rsidRPr="2E872D2C" w:rsidR="2E872D2C">
        <w:rPr>
          <w:rFonts w:ascii="Times New Roman" w:hAnsi="Times New Roman" w:eastAsia="Times New Roman" w:cs="Times New Roman"/>
          <w:sz w:val="32"/>
          <w:szCs w:val="32"/>
        </w:rPr>
        <w:t xml:space="preserve">Grilled </w:t>
      </w:r>
      <w:r w:rsidRPr="2E872D2C" w:rsidR="2E872D2C">
        <w:rPr>
          <w:rFonts w:ascii="Times New Roman" w:hAnsi="Times New Roman" w:eastAsia="Times New Roman" w:cs="Times New Roman"/>
          <w:sz w:val="32"/>
          <w:szCs w:val="32"/>
        </w:rPr>
        <w:t>Chicken</w:t>
      </w:r>
      <w:r w:rsidRPr="2E872D2C" w:rsidR="2E872D2C">
        <w:rPr>
          <w:rFonts w:ascii="Times New Roman" w:hAnsi="Times New Roman" w:eastAsia="Times New Roman" w:cs="Times New Roman"/>
          <w:sz w:val="32"/>
          <w:szCs w:val="32"/>
        </w:rPr>
        <w:t>, Crispy Bacon, Tomato,</w:t>
      </w:r>
    </w:p>
    <w:p w:rsidRPr="00CE5C13" w:rsidR="00FB6A9D" w:rsidP="2E872D2C" w:rsidRDefault="00704C51" w14:noSpellErr="1" w14:paraId="684C11E2" w14:textId="5E602009">
      <w:pPr>
        <w:pStyle w:val="p0"/>
        <w:snapToGrid w:val="0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2E872D2C" w:rsidR="2E872D2C">
        <w:rPr>
          <w:rFonts w:ascii="Times New Roman" w:hAnsi="Times New Roman" w:eastAsia="Times New Roman" w:cs="Times New Roman"/>
          <w:sz w:val="32"/>
          <w:szCs w:val="32"/>
        </w:rPr>
        <w:t xml:space="preserve">Cheese And Lettuce with </w:t>
      </w:r>
      <w:r w:rsidRPr="2E872D2C" w:rsidR="2E872D2C">
        <w:rPr>
          <w:rFonts w:ascii="Times New Roman" w:hAnsi="Times New Roman" w:eastAsia="Times New Roman" w:cs="Times New Roman"/>
          <w:sz w:val="32"/>
          <w:szCs w:val="32"/>
        </w:rPr>
        <w:t>Chips</w:t>
      </w:r>
    </w:p>
    <w:p w:rsidRPr="00CE5C13" w:rsidR="00FB6A9D" w:rsidP="2E872D2C" w:rsidRDefault="00704C51" w14:noSpellErr="1" w14:paraId="108583AA" w14:textId="1AD01F40">
      <w:pPr>
        <w:pStyle w:val="p0"/>
        <w:snapToGrid w:val="0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Pr="00CE5C13" w:rsidR="00FB6A9D" w:rsidP="2E872D2C" w:rsidRDefault="00704C51" w14:paraId="4F2172CC" w14:noSpellErr="1" w14:textId="0409D5A6">
      <w:pPr>
        <w:pStyle w:val="p0"/>
        <w:snapToGrid w:val="0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2E872D2C" w:rsidR="2E872D2C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Rump Steak Sandwich</w:t>
      </w:r>
      <w:r w:rsidRPr="2E872D2C" w:rsidR="2E872D2C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  <w:r w:rsidRPr="2E872D2C" w:rsidR="2E872D2C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  <w:r w:rsidRPr="2E872D2C" w:rsidR="2E872D2C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15.5</w:t>
      </w:r>
    </w:p>
    <w:p w:rsidRPr="00CE5C13" w:rsidR="00CD0F72" w:rsidP="2E872D2C" w:rsidRDefault="00931B3C" w14:paraId="513DED07" w14:noSpellErr="1" w14:textId="4D16D919">
      <w:pPr>
        <w:pStyle w:val="p0"/>
        <w:snapToGrid w:val="0"/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2E872D2C" w:rsidR="2E872D2C">
        <w:rPr>
          <w:rFonts w:ascii="Times New Roman" w:hAnsi="Times New Roman" w:eastAsia="Times New Roman" w:cs="Times New Roman"/>
          <w:sz w:val="32"/>
          <w:szCs w:val="32"/>
        </w:rPr>
        <w:t>Bush Tomato Chutney</w:t>
      </w:r>
      <w:r w:rsidRPr="2E872D2C" w:rsidR="2E872D2C">
        <w:rPr>
          <w:rFonts w:ascii="Times New Roman" w:hAnsi="Times New Roman" w:eastAsia="Times New Roman" w:cs="Times New Roman"/>
          <w:sz w:val="32"/>
          <w:szCs w:val="32"/>
        </w:rPr>
        <w:t xml:space="preserve">, </w:t>
      </w:r>
      <w:r w:rsidRPr="2E872D2C" w:rsidR="2E872D2C">
        <w:rPr>
          <w:rFonts w:ascii="Times New Roman" w:hAnsi="Times New Roman" w:eastAsia="Times New Roman" w:cs="Times New Roman"/>
          <w:sz w:val="32"/>
          <w:szCs w:val="32"/>
        </w:rPr>
        <w:t>Caramelised</w:t>
      </w:r>
      <w:r w:rsidRPr="2E872D2C" w:rsidR="2E872D2C">
        <w:rPr>
          <w:rFonts w:ascii="Times New Roman" w:hAnsi="Times New Roman" w:eastAsia="Times New Roman" w:cs="Times New Roman"/>
          <w:sz w:val="32"/>
          <w:szCs w:val="32"/>
        </w:rPr>
        <w:t xml:space="preserve"> Onions,</w:t>
      </w:r>
      <w:r w:rsidRPr="2E872D2C" w:rsidR="2E872D2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2E872D2C" w:rsidR="2E872D2C">
        <w:rPr>
          <w:rFonts w:ascii="Times New Roman" w:hAnsi="Times New Roman" w:eastAsia="Times New Roman" w:cs="Times New Roman"/>
          <w:sz w:val="32"/>
          <w:szCs w:val="32"/>
        </w:rPr>
        <w:t>Cheese</w:t>
      </w:r>
      <w:r w:rsidRPr="2E872D2C" w:rsidR="2E872D2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2E872D2C" w:rsidR="2E872D2C">
        <w:rPr>
          <w:rFonts w:ascii="Times New Roman" w:hAnsi="Times New Roman" w:eastAsia="Times New Roman" w:cs="Times New Roman"/>
          <w:sz w:val="32"/>
          <w:szCs w:val="32"/>
        </w:rPr>
        <w:t>, Lettuce</w:t>
      </w:r>
      <w:r w:rsidRPr="2E872D2C" w:rsidR="2E872D2C">
        <w:rPr>
          <w:rFonts w:ascii="Times New Roman" w:hAnsi="Times New Roman" w:eastAsia="Times New Roman" w:cs="Times New Roman"/>
          <w:sz w:val="32"/>
          <w:szCs w:val="32"/>
        </w:rPr>
        <w:t xml:space="preserve"> w</w:t>
      </w:r>
      <w:r w:rsidRPr="2E872D2C" w:rsidR="2E872D2C">
        <w:rPr>
          <w:rFonts w:ascii="Times New Roman" w:hAnsi="Times New Roman" w:eastAsia="Times New Roman" w:cs="Times New Roman"/>
          <w:sz w:val="32"/>
          <w:szCs w:val="32"/>
        </w:rPr>
        <w:t>ith</w:t>
      </w:r>
      <w:r w:rsidRPr="2E872D2C" w:rsidR="2E872D2C">
        <w:rPr>
          <w:rFonts w:ascii="Times New Roman" w:hAnsi="Times New Roman" w:eastAsia="Times New Roman" w:cs="Times New Roman"/>
          <w:sz w:val="32"/>
          <w:szCs w:val="32"/>
        </w:rPr>
        <w:t xml:space="preserve"> Chips</w:t>
      </w:r>
    </w:p>
    <w:p w:rsidRPr="00CE5C13" w:rsidR="00970E92" w:rsidP="00CE5C13" w:rsidRDefault="00970E92" w14:paraId="4FBAF51E" w14:textId="77777777">
      <w:pPr>
        <w:pStyle w:val="p0"/>
        <w:snapToGrid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Pr="00CE5C13" w:rsidR="002552E3" w:rsidP="2E872D2C" w:rsidRDefault="00704C51" w14:paraId="525A55FE" w14:textId="77777777" w14:noSpellErr="1">
      <w:pPr>
        <w:pStyle w:val="p0"/>
        <w:snapToGrid w:val="0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2E872D2C" w:rsidR="2E872D2C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Springy Japanese Ramen</w:t>
      </w:r>
      <w:r w:rsidRPr="2E872D2C" w:rsidR="2E872D2C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| 15.5</w:t>
      </w:r>
    </w:p>
    <w:p w:rsidRPr="00CE5C13" w:rsidR="006C62AF" w:rsidP="2E872D2C" w:rsidRDefault="00704C51" w14:paraId="6EA1BFCC" w14:textId="77777777" w14:noSpellErr="1">
      <w:pPr>
        <w:pStyle w:val="p0"/>
        <w:snapToGrid w:val="0"/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2E872D2C" w:rsidR="2E872D2C">
        <w:rPr>
          <w:rFonts w:ascii="Times New Roman" w:hAnsi="Times New Roman" w:eastAsia="Times New Roman" w:cs="Times New Roman"/>
          <w:sz w:val="32"/>
          <w:szCs w:val="32"/>
        </w:rPr>
        <w:t>Veg, Boil Egg</w:t>
      </w:r>
      <w:r w:rsidRPr="2E872D2C" w:rsidR="2E872D2C">
        <w:rPr>
          <w:rFonts w:ascii="Times New Roman" w:hAnsi="Times New Roman" w:eastAsia="Times New Roman" w:cs="Times New Roman"/>
          <w:sz w:val="32"/>
          <w:szCs w:val="32"/>
        </w:rPr>
        <w:t>,</w:t>
      </w:r>
      <w:r w:rsidRPr="2E872D2C" w:rsidR="2E872D2C">
        <w:rPr>
          <w:rFonts w:ascii="Times New Roman" w:hAnsi="Times New Roman" w:eastAsia="Times New Roman" w:cs="Times New Roman"/>
          <w:sz w:val="32"/>
          <w:szCs w:val="32"/>
        </w:rPr>
        <w:t xml:space="preserve"> Steak or Chicken</w:t>
      </w:r>
    </w:p>
    <w:p w:rsidRPr="00CE5C13" w:rsidR="00CD0F72" w:rsidP="00CE5C13" w:rsidRDefault="00CD0F72" w14:paraId="4E47DCBC" w14:textId="77777777">
      <w:pPr>
        <w:pStyle w:val="p0"/>
        <w:snapToGrid w:val="0"/>
        <w:spacing w:after="0" w:line="240" w:lineRule="auto"/>
        <w:rPr>
          <w:rFonts w:ascii="Times New Roman" w:hAnsi="Times New Roman"/>
          <w:sz w:val="32"/>
          <w:szCs w:val="32"/>
        </w:rPr>
      </w:pPr>
    </w:p>
    <w:p w:rsidRPr="00E97965" w:rsidR="00704C51" w:rsidP="2E872D2C" w:rsidRDefault="00704C51" w14:paraId="35EBFA3B" w14:textId="77777777" w14:noSpellErr="1">
      <w:pPr>
        <w:pStyle w:val="p0"/>
        <w:snapToGrid w:val="0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2E872D2C" w:rsidR="2E872D2C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Spicy Korean Noodle</w:t>
      </w:r>
      <w:r w:rsidRPr="2E872D2C" w:rsidR="2E872D2C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| 15.5</w:t>
      </w:r>
    </w:p>
    <w:p w:rsidRPr="00CE5C13" w:rsidR="002925E5" w:rsidP="2E872D2C" w:rsidRDefault="00FD6E0C" w14:paraId="38EB6C6C" w14:textId="77777777" w14:noSpellErr="1">
      <w:pPr>
        <w:pStyle w:val="p0"/>
        <w:snapToGrid w:val="0"/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2E872D2C" w:rsidR="2E872D2C">
        <w:rPr>
          <w:rFonts w:ascii="Times New Roman" w:hAnsi="Times New Roman" w:eastAsia="Times New Roman" w:cs="Times New Roman"/>
          <w:sz w:val="32"/>
          <w:szCs w:val="32"/>
        </w:rPr>
        <w:t xml:space="preserve">Veg, Boil Egg, </w:t>
      </w:r>
      <w:r w:rsidRPr="2E872D2C" w:rsidR="2E872D2C">
        <w:rPr>
          <w:rFonts w:ascii="Times New Roman" w:hAnsi="Times New Roman" w:eastAsia="Times New Roman" w:cs="Times New Roman"/>
          <w:sz w:val="32"/>
          <w:szCs w:val="32"/>
        </w:rPr>
        <w:t>Steak o</w:t>
      </w:r>
      <w:r w:rsidRPr="2E872D2C" w:rsidR="2E872D2C">
        <w:rPr>
          <w:rFonts w:ascii="Times New Roman" w:hAnsi="Times New Roman" w:eastAsia="Times New Roman" w:cs="Times New Roman"/>
          <w:sz w:val="32"/>
          <w:szCs w:val="32"/>
        </w:rPr>
        <w:t>r Chicken</w:t>
      </w:r>
    </w:p>
    <w:p w:rsidRPr="00CE5C13" w:rsidR="00970E92" w:rsidP="00CE5C13" w:rsidRDefault="00970E92" w14:paraId="3AAB2D8C" w14:textId="77777777">
      <w:pPr>
        <w:pStyle w:val="p0"/>
        <w:snapToGrid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Pr="00CE5C13" w:rsidR="00596252" w:rsidP="2E872D2C" w:rsidRDefault="005964FB" w14:paraId="53FF242E" w14:textId="77777777" w14:noSpellErr="1">
      <w:pPr>
        <w:pStyle w:val="p0"/>
        <w:snapToGrid w:val="0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2E872D2C" w:rsidR="2E872D2C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Butter Chicken</w:t>
      </w:r>
      <w:r w:rsidRPr="2E872D2C" w:rsidR="2E872D2C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  <w:r w:rsidRPr="2E872D2C" w:rsidR="2E872D2C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| 15.5</w:t>
      </w:r>
    </w:p>
    <w:p w:rsidR="00CE5C13" w:rsidP="2E872D2C" w:rsidRDefault="005964FB" w14:paraId="7E1BEE1F" w14:textId="77777777" w14:noSpellErr="1">
      <w:pPr>
        <w:pStyle w:val="p0"/>
        <w:snapToGrid w:val="0"/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2E872D2C" w:rsidR="2E872D2C">
        <w:rPr>
          <w:rFonts w:ascii="Times New Roman" w:hAnsi="Times New Roman" w:eastAsia="Times New Roman" w:cs="Times New Roman"/>
          <w:sz w:val="32"/>
          <w:szCs w:val="32"/>
        </w:rPr>
        <w:t xml:space="preserve">Tender Chicken in Creamy Tomato Sauce with Rice, </w:t>
      </w:r>
    </w:p>
    <w:p w:rsidRPr="00CE5C13" w:rsidR="006C62AF" w:rsidP="2E872D2C" w:rsidRDefault="005964FB" w14:paraId="108B0D4E" w14:textId="77777777" w14:noSpellErr="1">
      <w:pPr>
        <w:pStyle w:val="p0"/>
        <w:snapToGrid w:val="0"/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2E872D2C" w:rsidR="2E872D2C">
        <w:rPr>
          <w:rFonts w:ascii="Times New Roman" w:hAnsi="Times New Roman" w:eastAsia="Times New Roman" w:cs="Times New Roman"/>
          <w:sz w:val="32"/>
          <w:szCs w:val="32"/>
        </w:rPr>
        <w:t xml:space="preserve">Naan Bread, </w:t>
      </w:r>
      <w:r w:rsidRPr="2E872D2C" w:rsidR="2E872D2C">
        <w:rPr>
          <w:rFonts w:ascii="Times New Roman" w:hAnsi="Times New Roman" w:eastAsia="Times New Roman" w:cs="Times New Roman"/>
          <w:sz w:val="32"/>
          <w:szCs w:val="32"/>
        </w:rPr>
        <w:t>Poppadum</w:t>
      </w:r>
      <w:r w:rsidRPr="2E872D2C" w:rsidR="2E872D2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2E872D2C" w:rsidR="2E872D2C">
        <w:rPr>
          <w:rFonts w:ascii="Times New Roman" w:hAnsi="Times New Roman" w:eastAsia="Times New Roman" w:cs="Times New Roman"/>
          <w:sz w:val="32"/>
          <w:szCs w:val="32"/>
        </w:rPr>
        <w:t>&amp; River Mint Yogurt</w:t>
      </w:r>
    </w:p>
    <w:p w:rsidR="00CE5C13" w:rsidP="00CE5C13" w:rsidRDefault="00CE5C13" w14:paraId="418A2E7F" w14:textId="77777777">
      <w:pPr>
        <w:pStyle w:val="p0"/>
        <w:snapToGrid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Pr="00CE5C13" w:rsidR="00596252" w:rsidP="2E872D2C" w:rsidRDefault="005F2154" w14:paraId="6D268AB6" w14:textId="77777777" w14:noSpellErr="1">
      <w:pPr>
        <w:pStyle w:val="p0"/>
        <w:snapToGrid w:val="0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2E872D2C" w:rsidR="2E872D2C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Chicken Pasta</w:t>
      </w:r>
      <w:r w:rsidRPr="2E872D2C" w:rsidR="2E872D2C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(GF)</w:t>
      </w:r>
      <w:r w:rsidRPr="2E872D2C" w:rsidR="2E872D2C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| 15.5</w:t>
      </w:r>
    </w:p>
    <w:p w:rsidRPr="00CE5C13" w:rsidR="009E73D8" w:rsidP="2E872D2C" w:rsidRDefault="005F2154" w14:paraId="7AA45A61" w14:textId="77777777" w14:noSpellErr="1">
      <w:pPr>
        <w:pStyle w:val="p0"/>
        <w:snapToGrid w:val="0"/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2E872D2C" w:rsidR="2E872D2C">
        <w:rPr>
          <w:rFonts w:ascii="Times New Roman" w:hAnsi="Times New Roman" w:eastAsia="Times New Roman" w:cs="Times New Roman"/>
          <w:sz w:val="32"/>
          <w:szCs w:val="32"/>
        </w:rPr>
        <w:t>House Made Basil Pesto, Gluten Fre</w:t>
      </w:r>
      <w:r w:rsidRPr="2E872D2C" w:rsidR="2E872D2C">
        <w:rPr>
          <w:rFonts w:ascii="Times New Roman" w:hAnsi="Times New Roman" w:eastAsia="Times New Roman" w:cs="Times New Roman"/>
          <w:sz w:val="32"/>
          <w:szCs w:val="32"/>
        </w:rPr>
        <w:t>e Premium Pasta and</w:t>
      </w:r>
    </w:p>
    <w:p w:rsidRPr="00CE5C13" w:rsidR="006C62AF" w:rsidP="2E872D2C" w:rsidRDefault="00CD0F72" w14:paraId="0E2C3B98" w14:textId="77777777" w14:noSpellErr="1">
      <w:pPr>
        <w:pStyle w:val="p0"/>
        <w:snapToGrid w:val="0"/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2E872D2C" w:rsidR="2E872D2C">
        <w:rPr>
          <w:rFonts w:ascii="Times New Roman" w:hAnsi="Times New Roman" w:eastAsia="Times New Roman" w:cs="Times New Roman"/>
          <w:sz w:val="32"/>
          <w:szCs w:val="32"/>
        </w:rPr>
        <w:t>Grilled Chicke</w:t>
      </w:r>
      <w:r w:rsidRPr="2E872D2C" w:rsidR="2E872D2C">
        <w:rPr>
          <w:rFonts w:ascii="Times New Roman" w:hAnsi="Times New Roman" w:eastAsia="Times New Roman" w:cs="Times New Roman"/>
          <w:sz w:val="32"/>
          <w:szCs w:val="32"/>
        </w:rPr>
        <w:t>n</w:t>
      </w:r>
    </w:p>
    <w:p w:rsidRPr="00CE5C13" w:rsidR="00CD0F72" w:rsidP="00CE5C13" w:rsidRDefault="00CD0F72" w14:paraId="51F6EF8A" w14:textId="77777777">
      <w:pPr>
        <w:pStyle w:val="p0"/>
        <w:snapToGrid w:val="0"/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Pr="00CE5C13" w:rsidR="00C1045C" w:rsidP="2E872D2C" w:rsidRDefault="00C1045C" w14:paraId="09505941" w14:textId="77777777" w14:noSpellErr="1">
      <w:pPr>
        <w:pStyle w:val="p0"/>
        <w:snapToGrid w:val="0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2E872D2C" w:rsidR="2E872D2C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Grilled Barramundi fish</w:t>
      </w:r>
      <w:r w:rsidRPr="2E872D2C" w:rsidR="2E872D2C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| 15.5</w:t>
      </w:r>
    </w:p>
    <w:p w:rsidRPr="00CE5C13" w:rsidR="00C1045C" w:rsidP="2E872D2C" w:rsidRDefault="00931B3C" w14:paraId="6A7CB71A" w14:textId="77777777" w14:noSpellErr="1">
      <w:pPr>
        <w:pStyle w:val="p0"/>
        <w:snapToGrid w:val="0"/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2E872D2C" w:rsidR="2E872D2C">
        <w:rPr>
          <w:rFonts w:ascii="Times New Roman" w:hAnsi="Times New Roman" w:eastAsia="Times New Roman" w:cs="Times New Roman"/>
          <w:sz w:val="32"/>
          <w:szCs w:val="32"/>
        </w:rPr>
        <w:t>Beer Battered Chips and</w:t>
      </w:r>
      <w:r w:rsidRPr="2E872D2C" w:rsidR="2E872D2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2E872D2C" w:rsidR="2E872D2C">
        <w:rPr>
          <w:rFonts w:ascii="Times New Roman" w:hAnsi="Times New Roman" w:eastAsia="Times New Roman" w:cs="Times New Roman"/>
          <w:sz w:val="32"/>
          <w:szCs w:val="32"/>
        </w:rPr>
        <w:t>Tartar</w:t>
      </w:r>
      <w:r w:rsidRPr="2E872D2C" w:rsidR="2E872D2C">
        <w:rPr>
          <w:rFonts w:ascii="Times New Roman" w:hAnsi="Times New Roman" w:eastAsia="Times New Roman" w:cs="Times New Roman"/>
          <w:sz w:val="32"/>
          <w:szCs w:val="32"/>
        </w:rPr>
        <w:t>e Sauce</w:t>
      </w:r>
    </w:p>
    <w:p w:rsidRPr="00CE5C13" w:rsidR="00970E92" w:rsidP="00CE5C13" w:rsidRDefault="00970E92" w14:paraId="4D894BE4" w14:textId="77777777">
      <w:pPr>
        <w:pStyle w:val="p0"/>
        <w:snapToGrid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Pr="00CE5C13" w:rsidR="00970E92" w:rsidP="2E872D2C" w:rsidRDefault="00970E92" w14:paraId="273155CD" w14:textId="77777777" w14:noSpellErr="1">
      <w:pPr>
        <w:pStyle w:val="p0"/>
        <w:snapToGrid w:val="0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2E872D2C" w:rsidR="2E872D2C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Thai Duck Salad | 17.5</w:t>
      </w:r>
    </w:p>
    <w:p w:rsidRPr="00CE5C13" w:rsidR="00970E92" w:rsidP="2E872D2C" w:rsidRDefault="00970E92" w14:paraId="2AB5697F" w14:textId="4A3DFDA9">
      <w:pPr>
        <w:pStyle w:val="p0"/>
        <w:tabs>
          <w:tab w:val="center" w:pos="5233"/>
          <w:tab w:val="left" w:pos="8680"/>
        </w:tabs>
        <w:snapToGrid w:val="0"/>
        <w:spacing w:after="0" w:line="240" w:lineRule="auto"/>
        <w:ind w:firstLine="0"/>
        <w:rPr>
          <w:rFonts w:ascii="Times New Roman" w:hAnsi="Times New Roman" w:eastAsia="Times New Roman" w:cs="Times New Roman"/>
          <w:sz w:val="32"/>
          <w:szCs w:val="32"/>
        </w:rPr>
      </w:pPr>
      <w:r w:rsidRPr="2E872D2C">
        <w:rPr>
          <w:rFonts w:ascii="Times New Roman" w:hAnsi="Times New Roman" w:eastAsia="Times New Roman" w:cs="Times New Roman"/>
          <w:sz w:val="32"/>
          <w:szCs w:val="32"/>
        </w:rPr>
        <w:t xml:space="preserve">                                  </w:t>
      </w:r>
      <w:proofErr w:type="spellStart"/>
      <w:r w:rsidRPr="2E872D2C">
        <w:rPr>
          <w:rFonts w:ascii="Times New Roman" w:hAnsi="Times New Roman" w:eastAsia="Times New Roman" w:cs="Times New Roman"/>
          <w:sz w:val="32"/>
          <w:szCs w:val="32"/>
        </w:rPr>
        <w:t>Gow</w:t>
      </w:r>
      <w:proofErr w:type="spellEnd"/>
      <w:r w:rsidRPr="2E872D2C">
        <w:rPr>
          <w:rFonts w:ascii="Times New Roman" w:hAnsi="Times New Roman" w:eastAsia="Times New Roman" w:cs="Times New Roman"/>
          <w:sz w:val="32"/>
          <w:szCs w:val="32"/>
        </w:rPr>
        <w:t xml:space="preserve"> Gee Crisp, Coriander and Asian Slaw</w:t>
      </w:r>
      <w:r w:rsidRPr="00CE5C13">
        <w:rPr>
          <w:rFonts w:ascii="Times New Roman" w:hAnsi="Times New Roman"/>
          <w:sz w:val="32"/>
          <w:szCs w:val="32"/>
        </w:rPr>
        <w:tab/>
      </w:r>
      <w:r w:rsidR="00117B84">
        <w:rPr>
          <w:rFonts w:ascii="Times New Roman" w:hAnsi="Times New Roman"/>
          <w:sz w:val="32"/>
          <w:szCs w:val="32"/>
        </w:rPr>
        <w:br/>
      </w:r>
    </w:p>
    <w:p w:rsidRPr="009D0F42" w:rsidR="00CF50AB" w:rsidP="2E872D2C" w:rsidRDefault="009D0F42" w14:paraId="0C9D06AE" w14:textId="77777777" w14:noSpellErr="1">
      <w:pPr>
        <w:pStyle w:val="p0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2E872D2C" w:rsidR="2E872D2C">
        <w:rPr>
          <w:rFonts w:ascii="Loopi" w:hAnsi="Loopi" w:eastAsia="Loopi" w:cs="Loopi"/>
          <w:sz w:val="52"/>
          <w:szCs w:val="52"/>
        </w:rPr>
        <w:t>Sides</w:t>
      </w:r>
      <w:r>
        <w:br/>
      </w:r>
      <w:r w:rsidRPr="2E872D2C" w:rsidR="2E872D2C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Beer Battered Chips w Aioli</w:t>
      </w:r>
      <w:r w:rsidRPr="2E872D2C" w:rsidR="2E872D2C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| 8.</w:t>
      </w:r>
      <w:r w:rsidRPr="2E872D2C" w:rsidR="2E872D2C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</w:p>
    <w:p w:rsidRPr="00CE5C13" w:rsidR="008023A7" w:rsidP="2E872D2C" w:rsidRDefault="00C1045C" w14:paraId="7F15F702" w14:textId="77777777" w14:noSpellErr="1">
      <w:pPr>
        <w:pStyle w:val="p0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2E872D2C" w:rsidR="2E872D2C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Small chips w Aioli</w:t>
      </w:r>
      <w:r w:rsidRPr="2E872D2C" w:rsidR="2E872D2C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| 4.</w:t>
      </w:r>
      <w:r>
        <w:br/>
      </w:r>
      <w:r>
        <w:br/>
      </w:r>
      <w:r w:rsidRPr="2E872D2C" w:rsidR="2E872D2C">
        <w:rPr>
          <w:rFonts w:ascii="Loopi" w:hAnsi="Loopi" w:eastAsia="Loopi" w:cs="Loopi"/>
          <w:sz w:val="52"/>
          <w:szCs w:val="52"/>
        </w:rPr>
        <w:t>kids menu</w:t>
      </w:r>
      <w:r>
        <w:br/>
      </w:r>
      <w:r w:rsidRPr="2E872D2C" w:rsidR="2E872D2C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Chicken Tenders with Chips</w:t>
      </w:r>
      <w:r w:rsidRPr="2E872D2C" w:rsidR="2E872D2C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| 12.5</w:t>
      </w:r>
    </w:p>
    <w:p w:rsidRPr="00CE5C13" w:rsidR="00FB3E93" w:rsidP="2E872D2C" w:rsidRDefault="008023A7" w14:paraId="08B1F19B" w14:textId="77777777" w14:noSpellErr="1">
      <w:pPr>
        <w:pStyle w:val="p0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2E872D2C" w:rsidR="2E872D2C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Crumbed Fish with Chips</w:t>
      </w:r>
      <w:r w:rsidRPr="2E872D2C" w:rsidR="2E872D2C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| 14.</w:t>
      </w:r>
    </w:p>
    <w:p w:rsidRPr="00CE5C13" w:rsidR="007A3F17" w:rsidP="00CE5C13" w:rsidRDefault="007A3F17" w14:paraId="2D8E6DC0" w14:textId="77777777">
      <w:pPr>
        <w:pStyle w:val="p0"/>
        <w:spacing w:after="0" w:line="240" w:lineRule="auto"/>
        <w:rPr>
          <w:rFonts w:ascii="Times New Roman" w:hAnsi="Times New Roman"/>
          <w:sz w:val="32"/>
          <w:szCs w:val="32"/>
        </w:rPr>
      </w:pPr>
    </w:p>
    <w:p w:rsidRPr="00CE5C13" w:rsidR="00117B84" w:rsidP="2E872D2C" w:rsidRDefault="009D0F42" w14:paraId="4C151932" w14:textId="77777777">
      <w:pPr>
        <w:pStyle w:val="p0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2E872D2C" w:rsidR="2E872D2C">
        <w:rPr>
          <w:rFonts w:ascii="Loopi" w:hAnsi="Loopi" w:eastAsia="Loopi" w:cs="Loopi"/>
          <w:sz w:val="52"/>
          <w:szCs w:val="52"/>
        </w:rPr>
        <w:t>desserts</w:t>
      </w:r>
      <w:r>
        <w:br/>
      </w:r>
      <w:r w:rsidRPr="2E872D2C" w:rsidR="2E872D2C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Vanilla Crème </w:t>
      </w:r>
      <w:proofErr w:type="spellStart"/>
      <w:r w:rsidRPr="2E872D2C" w:rsidR="2E872D2C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Brŭlée</w:t>
      </w:r>
      <w:proofErr w:type="spellEnd"/>
      <w:r w:rsidRPr="2E872D2C" w:rsidR="2E872D2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2E872D2C" w:rsidR="2E872D2C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| 15.5</w:t>
      </w:r>
    </w:p>
    <w:p w:rsidRPr="00CE5C13" w:rsidR="00D41FCC" w:rsidP="2E872D2C" w:rsidRDefault="00117B84" w14:paraId="607460B7" w14:textId="77777777" w14:noSpellErr="1">
      <w:pPr>
        <w:pStyle w:val="p0"/>
        <w:spacing w:after="0" w:line="240" w:lineRule="auto"/>
        <w:jc w:val="center"/>
        <w:rPr>
          <w:sz w:val="32"/>
          <w:szCs w:val="32"/>
        </w:rPr>
      </w:pPr>
      <w:r w:rsidRPr="2E872D2C" w:rsidR="2E872D2C">
        <w:rPr>
          <w:rFonts w:ascii="Times New Roman" w:hAnsi="Times New Roman" w:eastAsia="Times New Roman" w:cs="Times New Roman"/>
          <w:sz w:val="32"/>
          <w:szCs w:val="32"/>
        </w:rPr>
        <w:t xml:space="preserve">Traditional French Custard with Caramelized Sugar </w:t>
      </w:r>
      <w:r>
        <w:br/>
      </w:r>
      <w:r w:rsidRPr="2E872D2C" w:rsidR="2E872D2C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Panna Cotta</w:t>
      </w:r>
      <w:r w:rsidRPr="2E872D2C" w:rsidR="2E872D2C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| 16.5</w:t>
      </w:r>
      <w:r>
        <w:br/>
      </w:r>
      <w:r w:rsidRPr="2E872D2C" w:rsidR="2E872D2C">
        <w:rPr>
          <w:rFonts w:ascii="Times New Roman" w:hAnsi="Times New Roman" w:eastAsia="Times New Roman" w:cs="Times New Roman"/>
          <w:sz w:val="32"/>
          <w:szCs w:val="32"/>
        </w:rPr>
        <w:t>Vanilla Bean Panna Cotta with Chocolate Soil</w:t>
      </w:r>
      <w:r>
        <w:br/>
      </w:r>
      <w:r w:rsidRPr="2E872D2C" w:rsidR="2E872D2C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Banana Split</w:t>
      </w:r>
      <w:r w:rsidRPr="2E872D2C" w:rsidR="2E872D2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2E872D2C" w:rsidR="2E872D2C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| 12.</w:t>
      </w:r>
      <w:r>
        <w:br/>
      </w:r>
      <w:r w:rsidRPr="2E872D2C" w:rsidR="2E872D2C">
        <w:rPr>
          <w:rFonts w:ascii="Times New Roman" w:hAnsi="Times New Roman" w:eastAsia="Times New Roman" w:cs="Times New Roman"/>
          <w:sz w:val="32"/>
          <w:szCs w:val="32"/>
        </w:rPr>
        <w:t>Chocolate &amp; Vanilla Ice-cream, Roasted Almonds with Chocolate Topping</w:t>
      </w:r>
    </w:p>
    <w:p w:rsidRPr="00CE5C13" w:rsidR="003D2AFE" w:rsidP="00CE5C13" w:rsidRDefault="003D2AFE" w14:paraId="6BAF263E" w14:textId="77777777">
      <w:pPr>
        <w:jc w:val="center"/>
        <w:rPr>
          <w:sz w:val="32"/>
          <w:szCs w:val="32"/>
          <w:lang w:val="en-MY"/>
        </w:rPr>
      </w:pPr>
    </w:p>
    <w:sectPr w:rsidRPr="00CE5C13" w:rsidR="003D2AFE" w:rsidSect="00562616">
      <w:pgSz w:w="11906" w:h="16838" w:orient="portrait" w:code="9"/>
      <w:pgMar w:top="720" w:right="720" w:bottom="720" w:left="72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7965" w:rsidP="00197FC3" w:rsidRDefault="00E97965" w14:paraId="0478361F" w14:textId="77777777">
      <w:r>
        <w:separator/>
      </w:r>
    </w:p>
  </w:endnote>
  <w:endnote w:type="continuationSeparator" w:id="0">
    <w:p w:rsidR="00E97965" w:rsidP="00197FC3" w:rsidRDefault="00E97965" w14:paraId="0D9E9B2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Marion Regular">
    <w:panose1 w:val="02020502060400020003"/>
    <w:charset w:val="00"/>
    <w:family w:val="auto"/>
    <w:pitch w:val="variable"/>
    <w:sig w:usb0="A00000EF" w:usb1="5000205B" w:usb2="00000000" w:usb3="00000000" w:csb0="00000183" w:csb1="00000000"/>
  </w:font>
  <w:font w:name="Loopi">
    <w:panose1 w:val="02000505000000020002"/>
    <w:charset w:val="00"/>
    <w:family w:val="auto"/>
    <w:pitch w:val="variable"/>
    <w:sig w:usb0="8000002F" w:usb1="0000000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7965" w:rsidP="00197FC3" w:rsidRDefault="00E97965" w14:paraId="30D59ADF" w14:textId="77777777">
      <w:r>
        <w:separator/>
      </w:r>
    </w:p>
  </w:footnote>
  <w:footnote w:type="continuationSeparator" w:id="0">
    <w:p w:rsidR="00E97965" w:rsidP="00197FC3" w:rsidRDefault="00E97965" w14:paraId="4748B437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154B3D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>
    <w:nsid w:val="585D32D4"/>
    <w:multiLevelType w:val="hybridMultilevel"/>
    <w:tmpl w:val="5EF2C0EA"/>
    <w:lvl w:ilvl="0" w:tplc="0C090001">
      <w:start w:val="6"/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50" fillcolor="#9cbee0" strokecolor="#739cc3">
      <v:fill type="gradient" color="#9cbee0" color2="#bbd5f0">
        <o:fill v:ext="view" type="gradientUnscaled"/>
      </v:fill>
      <v:stroke weight="1.25pt" color="#739cc3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2A8F"/>
    <w:rsid w:val="00030396"/>
    <w:rsid w:val="00034A6D"/>
    <w:rsid w:val="0004289A"/>
    <w:rsid w:val="00044547"/>
    <w:rsid w:val="00060A1E"/>
    <w:rsid w:val="00073FAC"/>
    <w:rsid w:val="0008614A"/>
    <w:rsid w:val="000937E3"/>
    <w:rsid w:val="00094F79"/>
    <w:rsid w:val="000A4218"/>
    <w:rsid w:val="000B2EDA"/>
    <w:rsid w:val="000B5DB0"/>
    <w:rsid w:val="000D412C"/>
    <w:rsid w:val="000D56D5"/>
    <w:rsid w:val="000E1ACE"/>
    <w:rsid w:val="000E660F"/>
    <w:rsid w:val="000F38D4"/>
    <w:rsid w:val="00100CFD"/>
    <w:rsid w:val="00106795"/>
    <w:rsid w:val="001157F7"/>
    <w:rsid w:val="00117B84"/>
    <w:rsid w:val="001279ED"/>
    <w:rsid w:val="00137C24"/>
    <w:rsid w:val="001410D8"/>
    <w:rsid w:val="00142E60"/>
    <w:rsid w:val="001509E8"/>
    <w:rsid w:val="00163313"/>
    <w:rsid w:val="00165972"/>
    <w:rsid w:val="0016668B"/>
    <w:rsid w:val="00166BFB"/>
    <w:rsid w:val="00172A27"/>
    <w:rsid w:val="00195252"/>
    <w:rsid w:val="0019601F"/>
    <w:rsid w:val="001962D7"/>
    <w:rsid w:val="00197F1E"/>
    <w:rsid w:val="00197FC3"/>
    <w:rsid w:val="001A1996"/>
    <w:rsid w:val="001A6778"/>
    <w:rsid w:val="001B327D"/>
    <w:rsid w:val="001B63FD"/>
    <w:rsid w:val="001C62F8"/>
    <w:rsid w:val="001C7A85"/>
    <w:rsid w:val="001D0ABD"/>
    <w:rsid w:val="00206A6E"/>
    <w:rsid w:val="00206B9A"/>
    <w:rsid w:val="00206DAF"/>
    <w:rsid w:val="00221560"/>
    <w:rsid w:val="00221972"/>
    <w:rsid w:val="00227281"/>
    <w:rsid w:val="00234BF5"/>
    <w:rsid w:val="00235349"/>
    <w:rsid w:val="002552E3"/>
    <w:rsid w:val="00264E07"/>
    <w:rsid w:val="0026591B"/>
    <w:rsid w:val="00272B28"/>
    <w:rsid w:val="00277737"/>
    <w:rsid w:val="00282CEF"/>
    <w:rsid w:val="002914D2"/>
    <w:rsid w:val="002925E5"/>
    <w:rsid w:val="002A37AD"/>
    <w:rsid w:val="002C516E"/>
    <w:rsid w:val="002D5C3A"/>
    <w:rsid w:val="002E7A77"/>
    <w:rsid w:val="002F1279"/>
    <w:rsid w:val="002F6648"/>
    <w:rsid w:val="00302599"/>
    <w:rsid w:val="0030355F"/>
    <w:rsid w:val="00310B9D"/>
    <w:rsid w:val="00333A96"/>
    <w:rsid w:val="003405B6"/>
    <w:rsid w:val="003433D9"/>
    <w:rsid w:val="003436DD"/>
    <w:rsid w:val="00351051"/>
    <w:rsid w:val="00382A14"/>
    <w:rsid w:val="00397C05"/>
    <w:rsid w:val="003A28EF"/>
    <w:rsid w:val="003A7F9A"/>
    <w:rsid w:val="003B1B5B"/>
    <w:rsid w:val="003D1361"/>
    <w:rsid w:val="003D2AFE"/>
    <w:rsid w:val="003E1439"/>
    <w:rsid w:val="003F20EA"/>
    <w:rsid w:val="003F27D7"/>
    <w:rsid w:val="003F7D6C"/>
    <w:rsid w:val="00406C20"/>
    <w:rsid w:val="004147B9"/>
    <w:rsid w:val="004575E7"/>
    <w:rsid w:val="00474C3C"/>
    <w:rsid w:val="004803A1"/>
    <w:rsid w:val="004C42A6"/>
    <w:rsid w:val="004F0EA2"/>
    <w:rsid w:val="004F51DF"/>
    <w:rsid w:val="00502F9D"/>
    <w:rsid w:val="00504384"/>
    <w:rsid w:val="005076B0"/>
    <w:rsid w:val="00510AA9"/>
    <w:rsid w:val="00521339"/>
    <w:rsid w:val="00537D9D"/>
    <w:rsid w:val="00541648"/>
    <w:rsid w:val="00545D42"/>
    <w:rsid w:val="00562616"/>
    <w:rsid w:val="0056502D"/>
    <w:rsid w:val="00567E44"/>
    <w:rsid w:val="00570071"/>
    <w:rsid w:val="0057523C"/>
    <w:rsid w:val="00596252"/>
    <w:rsid w:val="005964FB"/>
    <w:rsid w:val="005966F0"/>
    <w:rsid w:val="005A5C5A"/>
    <w:rsid w:val="005A672E"/>
    <w:rsid w:val="005A68CC"/>
    <w:rsid w:val="005B3CD7"/>
    <w:rsid w:val="005D6BB2"/>
    <w:rsid w:val="005D7856"/>
    <w:rsid w:val="005F10A2"/>
    <w:rsid w:val="005F2154"/>
    <w:rsid w:val="005F6A1B"/>
    <w:rsid w:val="0062343B"/>
    <w:rsid w:val="006257B5"/>
    <w:rsid w:val="00627BEF"/>
    <w:rsid w:val="00634B19"/>
    <w:rsid w:val="00662A41"/>
    <w:rsid w:val="00664996"/>
    <w:rsid w:val="006A6C22"/>
    <w:rsid w:val="006C62AF"/>
    <w:rsid w:val="006E50E5"/>
    <w:rsid w:val="006F3366"/>
    <w:rsid w:val="006F351C"/>
    <w:rsid w:val="00704C51"/>
    <w:rsid w:val="007152B5"/>
    <w:rsid w:val="00723CB0"/>
    <w:rsid w:val="00726438"/>
    <w:rsid w:val="007374DD"/>
    <w:rsid w:val="00740C3E"/>
    <w:rsid w:val="00743006"/>
    <w:rsid w:val="0075007C"/>
    <w:rsid w:val="00750547"/>
    <w:rsid w:val="00772188"/>
    <w:rsid w:val="00780DFC"/>
    <w:rsid w:val="0078282D"/>
    <w:rsid w:val="00786974"/>
    <w:rsid w:val="0078734C"/>
    <w:rsid w:val="00787B09"/>
    <w:rsid w:val="007922F8"/>
    <w:rsid w:val="007A3F17"/>
    <w:rsid w:val="007A7245"/>
    <w:rsid w:val="007B15ED"/>
    <w:rsid w:val="007D2619"/>
    <w:rsid w:val="007D54CC"/>
    <w:rsid w:val="007E64F5"/>
    <w:rsid w:val="007E6534"/>
    <w:rsid w:val="007F48B3"/>
    <w:rsid w:val="008023A7"/>
    <w:rsid w:val="00803237"/>
    <w:rsid w:val="008059BD"/>
    <w:rsid w:val="00811738"/>
    <w:rsid w:val="00812382"/>
    <w:rsid w:val="008203FC"/>
    <w:rsid w:val="008245DD"/>
    <w:rsid w:val="00833AE1"/>
    <w:rsid w:val="00844197"/>
    <w:rsid w:val="00850B47"/>
    <w:rsid w:val="0086668A"/>
    <w:rsid w:val="00870531"/>
    <w:rsid w:val="00874D79"/>
    <w:rsid w:val="0089192C"/>
    <w:rsid w:val="0089402B"/>
    <w:rsid w:val="008B07BF"/>
    <w:rsid w:val="008B72BE"/>
    <w:rsid w:val="008D06BF"/>
    <w:rsid w:val="00900C30"/>
    <w:rsid w:val="0092789D"/>
    <w:rsid w:val="009309AC"/>
    <w:rsid w:val="00931B3C"/>
    <w:rsid w:val="009466F8"/>
    <w:rsid w:val="00970E92"/>
    <w:rsid w:val="00972E32"/>
    <w:rsid w:val="009B12F7"/>
    <w:rsid w:val="009C7AD2"/>
    <w:rsid w:val="009D0F42"/>
    <w:rsid w:val="009D4112"/>
    <w:rsid w:val="009E73D8"/>
    <w:rsid w:val="00A23C84"/>
    <w:rsid w:val="00A2408B"/>
    <w:rsid w:val="00A35365"/>
    <w:rsid w:val="00A37B42"/>
    <w:rsid w:val="00A615A5"/>
    <w:rsid w:val="00A668FE"/>
    <w:rsid w:val="00A73AB6"/>
    <w:rsid w:val="00A8365D"/>
    <w:rsid w:val="00AC1AEB"/>
    <w:rsid w:val="00AE1370"/>
    <w:rsid w:val="00B06895"/>
    <w:rsid w:val="00B15EDD"/>
    <w:rsid w:val="00B20E0F"/>
    <w:rsid w:val="00B21474"/>
    <w:rsid w:val="00B23BEC"/>
    <w:rsid w:val="00B41683"/>
    <w:rsid w:val="00B45DCB"/>
    <w:rsid w:val="00B55328"/>
    <w:rsid w:val="00B5589C"/>
    <w:rsid w:val="00B61603"/>
    <w:rsid w:val="00B62DE9"/>
    <w:rsid w:val="00B70886"/>
    <w:rsid w:val="00B8058F"/>
    <w:rsid w:val="00B8749D"/>
    <w:rsid w:val="00B905F5"/>
    <w:rsid w:val="00BB56C2"/>
    <w:rsid w:val="00BD7113"/>
    <w:rsid w:val="00BE3C29"/>
    <w:rsid w:val="00BF01F4"/>
    <w:rsid w:val="00BF0C7E"/>
    <w:rsid w:val="00C01AA5"/>
    <w:rsid w:val="00C06B2C"/>
    <w:rsid w:val="00C077B7"/>
    <w:rsid w:val="00C1045C"/>
    <w:rsid w:val="00C11547"/>
    <w:rsid w:val="00C31049"/>
    <w:rsid w:val="00C444AF"/>
    <w:rsid w:val="00C52904"/>
    <w:rsid w:val="00C6192B"/>
    <w:rsid w:val="00C71D47"/>
    <w:rsid w:val="00C73450"/>
    <w:rsid w:val="00C7701A"/>
    <w:rsid w:val="00C77AB8"/>
    <w:rsid w:val="00CA37AE"/>
    <w:rsid w:val="00CA459F"/>
    <w:rsid w:val="00CB2840"/>
    <w:rsid w:val="00CD0F72"/>
    <w:rsid w:val="00CE5C13"/>
    <w:rsid w:val="00CE6A7D"/>
    <w:rsid w:val="00CF3F64"/>
    <w:rsid w:val="00CF50AB"/>
    <w:rsid w:val="00CF59AF"/>
    <w:rsid w:val="00D05C3C"/>
    <w:rsid w:val="00D06621"/>
    <w:rsid w:val="00D2399A"/>
    <w:rsid w:val="00D30DE8"/>
    <w:rsid w:val="00D31A98"/>
    <w:rsid w:val="00D3252C"/>
    <w:rsid w:val="00D41FCC"/>
    <w:rsid w:val="00D4211C"/>
    <w:rsid w:val="00D43D5D"/>
    <w:rsid w:val="00D504B5"/>
    <w:rsid w:val="00D557C7"/>
    <w:rsid w:val="00D9270A"/>
    <w:rsid w:val="00D92807"/>
    <w:rsid w:val="00DA16E1"/>
    <w:rsid w:val="00DA2F27"/>
    <w:rsid w:val="00DB7E4F"/>
    <w:rsid w:val="00DC7FD8"/>
    <w:rsid w:val="00DE3B34"/>
    <w:rsid w:val="00E12A56"/>
    <w:rsid w:val="00E374F3"/>
    <w:rsid w:val="00E60FAB"/>
    <w:rsid w:val="00E70B42"/>
    <w:rsid w:val="00E90303"/>
    <w:rsid w:val="00E97965"/>
    <w:rsid w:val="00ED2F32"/>
    <w:rsid w:val="00ED3E28"/>
    <w:rsid w:val="00EE53B9"/>
    <w:rsid w:val="00EE66BE"/>
    <w:rsid w:val="00EF4815"/>
    <w:rsid w:val="00F115A4"/>
    <w:rsid w:val="00F1618C"/>
    <w:rsid w:val="00F165F5"/>
    <w:rsid w:val="00F56369"/>
    <w:rsid w:val="00F741F3"/>
    <w:rsid w:val="00F7665E"/>
    <w:rsid w:val="00F813EB"/>
    <w:rsid w:val="00F832B8"/>
    <w:rsid w:val="00F87ACE"/>
    <w:rsid w:val="00F95D7B"/>
    <w:rsid w:val="00FB3E93"/>
    <w:rsid w:val="00FB66BC"/>
    <w:rsid w:val="00FB6A9D"/>
    <w:rsid w:val="00FC07EC"/>
    <w:rsid w:val="00FD6E0C"/>
    <w:rsid w:val="2E87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#9cbee0" strokecolor="#739cc3">
      <v:fill type="gradient" color="#9cbee0" color2="#bbd5f0">
        <o:fill v:ext="view" type="gradientUnscaled"/>
      </v:fill>
      <v:stroke weight="1.25pt" color="#739cc3"/>
    </o:shapedefaults>
    <o:shapelayout v:ext="edit">
      <o:idmap v:ext="edit" data="1"/>
    </o:shapelayout>
  </w:shapeDefaults>
  <w:decimalSymbol w:val="."/>
  <w:listSeparator w:val=","/>
  <w14:docId w14:val="53F6FFF1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="SimSu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Note Level 1" w:unhideWhenUsed="0"/>
    <w:lsdException w:name="Note Level 2" w:uiPriority="1" w:semiHidden="0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uiPriority="34" w:semiHidden="0" w:unhideWhenUsed="0" w:qFormat="1"/>
    <w:lsdException w:name="Colorful Grid" w:uiPriority="29" w:semiHidden="0" w:unhideWhenUsed="0" w:qFormat="1"/>
    <w:lsdException w:name="Light Shading Accent 1" w:uiPriority="30" w:semiHidden="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semiHidden="0" w:unhideWhenUsed="0" w:qFormat="1"/>
    <w:lsdException w:name="Medium List 2 Accent 6" w:uiPriority="21" w:semiHidden="0" w:unhideWhenUsed="0" w:qFormat="1"/>
    <w:lsdException w:name="Medium Grid 1 Accent 6" w:uiPriority="31" w:semiHidden="0" w:unhideWhenUsed="0" w:qFormat="1"/>
    <w:lsdException w:name="Medium Grid 2 Accent 6" w:uiPriority="32" w:semiHidden="0" w:unhideWhenUsed="0" w:qFormat="1"/>
    <w:lsdException w:name="Medium Grid 3 Accent 6" w:uiPriority="33" w:semiHidden="0" w:unhideWhenUsed="0" w:qFormat="1"/>
    <w:lsdException w:name="Dark List Accent 6" w:uiPriority="37"/>
    <w:lsdException w:name="Colorful Shading Accent 6" w:uiPriority="39" w:qFormat="1"/>
    <w:lsdException w:name="Colorful List Accent 6" w:uiPriority="41" w:semiHidden="0" w:unhideWhenUsed="0"/>
    <w:lsdException w:name="Colorful Grid Accent 6" w:uiPriority="42" w:semiHidden="0" w:unhideWhenUsed="0"/>
    <w:lsdException w:name="Subtle Emphasis" w:uiPriority="43" w:semiHidden="0" w:unhideWhenUsed="0"/>
    <w:lsdException w:name="Intense Emphasis" w:uiPriority="44" w:semiHidden="0" w:unhideWhenUsed="0"/>
    <w:lsdException w:name="Subtle Reference" w:uiPriority="45" w:semiHidden="0" w:unhideWhenUsed="0"/>
    <w:lsdException w:name="Intense Reference" w:uiPriority="40" w:semiHidden="0" w:unhideWhenUsed="0"/>
    <w:lsdException w:name="Book Title" w:uiPriority="46" w:semiHidden="0" w:unhideWhenUsed="0"/>
    <w:lsdException w:name="Bibliography" w:uiPriority="47" w:semiHidden="0" w:unhideWhenUsed="0"/>
    <w:lsdException w:name="TOC Heading" w:uiPriority="48" w:semiHidden="0" w:unhideWhenUsed="0"/>
  </w:latentStyles>
  <w:style w:type="paragraph" w:styleId="Normal" w:default="1">
    <w:name w:val="Normal"/>
    <w:qFormat/>
    <w:pPr>
      <w:widowControl w:val="0"/>
      <w:jc w:val="both"/>
    </w:pPr>
    <w:rPr>
      <w:kern w:val="2"/>
      <w:sz w:val="21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6369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0" w:customStyle="1">
    <w:name w:val="p0"/>
    <w:basedOn w:val="Normal"/>
    <w:rsid w:val="00FB6A9D"/>
    <w:pPr>
      <w:widowControl/>
      <w:spacing w:after="160" w:line="256" w:lineRule="auto"/>
      <w:jc w:val="left"/>
    </w:pPr>
    <w:rPr>
      <w:rFonts w:ascii="Calibri" w:hAnsi="Calibri" w:eastAsia="Times New Roman"/>
      <w:kern w:val="0"/>
      <w:sz w:val="22"/>
      <w:szCs w:val="22"/>
      <w:lang w:val="en-MY"/>
    </w:rPr>
  </w:style>
  <w:style w:type="paragraph" w:styleId="Header">
    <w:name w:val="header"/>
    <w:basedOn w:val="Normal"/>
    <w:link w:val="HeaderChar"/>
    <w:uiPriority w:val="99"/>
    <w:unhideWhenUsed/>
    <w:rsid w:val="00197FC3"/>
    <w:pPr>
      <w:tabs>
        <w:tab w:val="center" w:pos="4153"/>
        <w:tab w:val="right" w:pos="8306"/>
      </w:tabs>
    </w:pPr>
  </w:style>
  <w:style w:type="character" w:styleId="HeaderChar" w:customStyle="1">
    <w:name w:val="Header Char"/>
    <w:link w:val="Header"/>
    <w:uiPriority w:val="99"/>
    <w:rsid w:val="00197FC3"/>
    <w:rPr>
      <w:kern w:val="2"/>
      <w:sz w:val="21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97FC3"/>
    <w:pPr>
      <w:tabs>
        <w:tab w:val="center" w:pos="4153"/>
        <w:tab w:val="right" w:pos="8306"/>
      </w:tabs>
    </w:pPr>
  </w:style>
  <w:style w:type="character" w:styleId="FooterChar" w:customStyle="1">
    <w:name w:val="Footer Char"/>
    <w:link w:val="Footer"/>
    <w:uiPriority w:val="99"/>
    <w:rsid w:val="00197FC3"/>
    <w:rPr>
      <w:kern w:val="2"/>
      <w:sz w:val="21"/>
      <w:lang w:val="en-US"/>
    </w:rPr>
  </w:style>
  <w:style w:type="character" w:styleId="apple-converted-space" w:customStyle="1">
    <w:name w:val="apple-converted-space"/>
    <w:rsid w:val="00206DAF"/>
  </w:style>
  <w:style w:type="character" w:styleId="Hyperlink">
    <w:name w:val="Hyperlink"/>
    <w:uiPriority w:val="99"/>
    <w:semiHidden/>
    <w:unhideWhenUsed/>
    <w:rsid w:val="00206DAF"/>
    <w:rPr>
      <w:color w:val="0000FF"/>
      <w:u w:val="single"/>
    </w:rPr>
  </w:style>
  <w:style w:type="character" w:styleId="Heading3Char" w:customStyle="1">
    <w:name w:val="Heading 3 Char"/>
    <w:link w:val="Heading3"/>
    <w:uiPriority w:val="9"/>
    <w:rsid w:val="00F56369"/>
    <w:rPr>
      <w:rFonts w:ascii="Calibri Light" w:hAnsi="Calibri Light" w:eastAsia="SimSun" w:cs="Times New Roman"/>
      <w:b/>
      <w:bCs/>
      <w:kern w:val="2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C3E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link w:val="BalloonText"/>
    <w:uiPriority w:val="99"/>
    <w:semiHidden/>
    <w:rsid w:val="00740C3E"/>
    <w:rPr>
      <w:rFonts w:ascii="Segoe UI" w:hAnsi="Segoe UI" w:cs="Segoe UI"/>
      <w:kern w:val="2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6369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0">
    <w:name w:val="p0"/>
    <w:basedOn w:val="Normal"/>
    <w:rsid w:val="00FB6A9D"/>
    <w:pPr>
      <w:widowControl/>
      <w:spacing w:after="160" w:line="256" w:lineRule="auto"/>
      <w:jc w:val="left"/>
    </w:pPr>
    <w:rPr>
      <w:rFonts w:ascii="Calibri" w:eastAsia="Times New Roman" w:hAnsi="Calibri"/>
      <w:kern w:val="0"/>
      <w:sz w:val="22"/>
      <w:szCs w:val="22"/>
      <w:lang w:val="en-MY"/>
    </w:rPr>
  </w:style>
  <w:style w:type="paragraph" w:styleId="Header">
    <w:name w:val="header"/>
    <w:basedOn w:val="Normal"/>
    <w:link w:val="HeaderChar"/>
    <w:uiPriority w:val="99"/>
    <w:unhideWhenUsed/>
    <w:rsid w:val="00197FC3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197FC3"/>
    <w:rPr>
      <w:kern w:val="2"/>
      <w:sz w:val="21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97FC3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197FC3"/>
    <w:rPr>
      <w:kern w:val="2"/>
      <w:sz w:val="21"/>
      <w:lang w:val="en-US"/>
    </w:rPr>
  </w:style>
  <w:style w:type="character" w:customStyle="1" w:styleId="apple-converted-space">
    <w:name w:val="apple-converted-space"/>
    <w:rsid w:val="00206DAF"/>
  </w:style>
  <w:style w:type="character" w:styleId="Hyperlink">
    <w:name w:val="Hyperlink"/>
    <w:uiPriority w:val="99"/>
    <w:semiHidden/>
    <w:unhideWhenUsed/>
    <w:rsid w:val="00206DAF"/>
    <w:rPr>
      <w:color w:val="0000FF"/>
      <w:u w:val="single"/>
    </w:rPr>
  </w:style>
  <w:style w:type="character" w:customStyle="1" w:styleId="Heading3Char">
    <w:name w:val="Heading 3 Char"/>
    <w:link w:val="Heading3"/>
    <w:uiPriority w:val="9"/>
    <w:rsid w:val="00F56369"/>
    <w:rPr>
      <w:rFonts w:ascii="Calibri Light" w:eastAsia="SimSun" w:hAnsi="Calibri Light" w:cs="Times New Roman"/>
      <w:b/>
      <w:bCs/>
      <w:kern w:val="2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C3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40C3E"/>
    <w:rPr>
      <w:rFonts w:ascii="Segoe UI" w:hAnsi="Segoe UI" w:cs="Segoe UI"/>
      <w:kern w:val="2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9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144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otnotes" Target="footnotes.xml" Id="rId7" /><Relationship Type="http://schemas.openxmlformats.org/officeDocument/2006/relationships/endnotes" Target="endnotes.xml" Id="rId8" /><Relationship Type="http://schemas.openxmlformats.org/officeDocument/2006/relationships/image" Target="media/image1.png" Id="rId9" /><Relationship Type="http://schemas.openxmlformats.org/officeDocument/2006/relationships/fontTable" Target="fontTable.xml" Id="rId10" /><Relationship Type="http://schemas.openxmlformats.org/officeDocument/2006/relationships/theme" Target="theme/theme1.xml" Id="rId11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C4F2D-7F2A-CB4C-A970-8602F9CD135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Normal.wpt</ap:Template>
  <ap:Application>Microsoft Office Word</ap:Application>
  <ap:DocSecurity>0</ap:DocSecurity>
  <ap:PresentationFormat/>
  <ap:Slides>0</ap:Slides>
  <ap:Notes>0</ap:Notes>
  <ap:HiddenSlides>0</ap:HiddenSlides>
  <ap:MMClips>0</ap:MMClips>
  <ap:ScaleCrop>false</ap:ScaleCrop>
  <ap:Manager/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朱熠锷</dc:creator>
  <keywords/>
  <dc:description/>
  <lastModifiedBy>david ting</lastModifiedBy>
  <revision>5</revision>
  <lastPrinted>2016-11-08T04:32:00.0000000Z</lastPrinted>
  <dcterms:created xsi:type="dcterms:W3CDTF">2017-01-04T03:21:00.0000000Z</dcterms:created>
  <dcterms:modified xsi:type="dcterms:W3CDTF">2017-01-10T01:10:32.1087184Z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